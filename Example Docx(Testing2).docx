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68E5" w14:textId="77777777" w:rsidR="000150E9" w:rsidRPr="00B45903" w:rsidRDefault="000150E9" w:rsidP="00B45903">
      <w:pPr>
        <w:pStyle w:val="a7"/>
        <w:ind w:left="142"/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anchor distT="0" distB="0" distL="114300" distR="114300" simplePos="0" relativeHeight="251666432" behindDoc="0" locked="1" layoutInCell="1" allowOverlap="1" wp14:anchorId="1B3838FD" wp14:editId="56EEF0D0">
            <wp:simplePos x="0" y="0"/>
            <wp:positionH relativeFrom="margin">
              <wp:posOffset>5066030</wp:posOffset>
            </wp:positionH>
            <wp:positionV relativeFrom="page">
              <wp:posOffset>1874520</wp:posOffset>
            </wp:positionV>
            <wp:extent cx="685800" cy="621665"/>
            <wp:effectExtent l="0" t="0" r="0" b="0"/>
            <wp:wrapNone/>
            <wp:docPr id="192" name="그림 192" descr="Microsoft Word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Pr="00B45903">
        <w:rPr>
          <w:rFonts w:hint="eastAsia"/>
          <w:noProof/>
          <w:lang w:val="ko-KR" w:bidi="ko-KR"/>
        </w:rPr>
        <w:t>Word 시작</w:t>
      </w:r>
    </w:p>
    <w:p w14:paraId="79C30503" w14:textId="77777777" w:rsidR="000150E9" w:rsidRPr="00B45903" w:rsidRDefault="000150E9" w:rsidP="0026504D">
      <w:pPr>
        <w:pStyle w:val="a8"/>
        <w:rPr>
          <w:noProof/>
        </w:rPr>
      </w:pPr>
      <w:bookmarkStart w:id="0" w:name="_Hlk487785372"/>
      <w:bookmarkEnd w:id="0"/>
      <w:r w:rsidRPr="00B45903">
        <w:rPr>
          <w:rFonts w:hint="eastAsia"/>
          <w:noProof/>
          <w:lang w:val="ko-KR" w:bidi="ko-KR"/>
        </w:rPr>
        <w:t>편집, 공유 및 인쇄 지침</w:t>
      </w:r>
    </w:p>
    <w:p w14:paraId="49A42C8A" w14:textId="77777777" w:rsidR="00943B06" w:rsidRPr="00B45903" w:rsidRDefault="00943B06" w:rsidP="0026504D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이전 사용자 가이드와 달리 이 문서는 사용자의 필요에 꼭 맞게 조정할 수 있습니다. 이 문서를 읽으면 Word에 관한 기본 사항을 알 수 있지만 이 문서는 단지 읽기만 하는 것은 아닙니다. 편집도 가능하므로 직접 편집하면서 편집 방법을 배울 수 있습니다.</w:t>
      </w:r>
    </w:p>
    <w:p w14:paraId="3A4D8C11" w14:textId="77777777" w:rsidR="009853E9" w:rsidRPr="00B45903" w:rsidRDefault="00943B06" w:rsidP="00943B06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Word 기능 사용을 연습하려면 이 문서 도처에 있는 빨간색 </w:t>
      </w:r>
      <w:r w:rsidRPr="00B45903">
        <w:rPr>
          <w:rStyle w:val="af2"/>
          <w:rFonts w:hint="eastAsia"/>
          <w:noProof/>
          <w:lang w:val="ko-KR" w:bidi="ko-KR"/>
        </w:rPr>
        <w:t>방법</w:t>
      </w:r>
      <w:r w:rsidRPr="00B45903">
        <w:rPr>
          <w:rFonts w:hint="eastAsia"/>
          <w:noProof/>
          <w:lang w:val="ko-KR" w:bidi="ko-KR"/>
        </w:rPr>
        <w:t xml:space="preserve"> 텍스트를 확인하세요.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비디오 레이아웃 표"/>
      </w:tblPr>
      <w:tblGrid>
        <w:gridCol w:w="5117"/>
        <w:gridCol w:w="3909"/>
      </w:tblGrid>
      <w:tr w:rsidR="00B61F85" w:rsidRPr="00B45903" w14:paraId="5F382D5C" w14:textId="77777777" w:rsidTr="00BF457D">
        <w:tc>
          <w:tcPr>
            <w:tcW w:w="5310" w:type="dxa"/>
          </w:tcPr>
          <w:p w14:paraId="4C032B29" w14:textId="77777777" w:rsidR="00B61F85" w:rsidRPr="00B45903" w:rsidRDefault="00BA3CC7" w:rsidP="00BF457D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27995087" wp14:editId="3FB31346">
                  <wp:extent cx="3346704" cy="1882521"/>
                  <wp:effectExtent l="0" t="0" r="6350" b="3810"/>
                  <wp:docPr id="5" name="비디오 5" descr="Word 비디오 시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704" cy="18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>
              <w:left w:w="144" w:type="dxa"/>
            </w:tcMar>
          </w:tcPr>
          <w:p w14:paraId="309BAC92" w14:textId="77777777" w:rsidR="00B61F85" w:rsidRPr="00B45903" w:rsidRDefault="00B61F85" w:rsidP="00BF457D">
            <w:pPr>
              <w:rPr>
                <w:noProof/>
              </w:rPr>
            </w:pPr>
            <w:r w:rsidRPr="00B45903">
              <w:rPr>
                <w:rStyle w:val="af4"/>
                <w:rFonts w:hint="eastAsia"/>
                <w:noProof/>
                <w:lang w:val="ko-KR" w:bidi="ko-KR"/>
              </w:rPr>
              <w:t>시간 보호기:</w:t>
            </w:r>
            <w:r w:rsidRPr="00B45903">
              <w:rPr>
                <w:rFonts w:hint="eastAsia"/>
                <w:noProof/>
                <w:lang w:val="ko-KR" w:bidi="ko-KR"/>
              </w:rPr>
              <w:t xml:space="preserve"> 잠시만 기다려 주세요. 이 작업을 수행 하려는 경우 다음 비디오를 시청하세요. </w:t>
            </w:r>
            <w:hyperlink r:id="rId12" w:history="1">
              <w:r w:rsidRPr="00725420">
                <w:rPr>
                  <w:rStyle w:val="af1"/>
                  <w:rFonts w:hint="eastAsia"/>
                  <w:noProof/>
                  <w:lang w:val="ko-KR" w:bidi="ko-KR"/>
                </w:rPr>
                <w:t>Word 시작</w:t>
              </w:r>
            </w:hyperlink>
            <w:r w:rsidRPr="00B45903">
              <w:rPr>
                <w:rFonts w:hint="eastAsia"/>
                <w:noProof/>
                <w:lang w:val="ko-KR" w:bidi="ko-KR"/>
              </w:rPr>
              <w:t>.</w:t>
            </w:r>
          </w:p>
        </w:tc>
      </w:tr>
    </w:tbl>
    <w:p w14:paraId="093117D7" w14:textId="77777777" w:rsidR="0026484A" w:rsidRPr="00B45903" w:rsidRDefault="0026484A" w:rsidP="0026504D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약간의 도움을 받고 유창하게 쓰기</w:t>
      </w:r>
    </w:p>
    <w:p w14:paraId="3B6C386C" w14:textId="77777777" w:rsidR="006B0B82" w:rsidRPr="00B45903" w:rsidRDefault="006B0B82" w:rsidP="006B0B8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Word는 자동으로 맞춤법과 문법을 검사하고 맞춤법이 잘못된 단어에 빨간색 물결선 밑줄을 표시합니다. 문법 오류에는 파란색 이중 밑줄을 표시합니다.</w:t>
      </w:r>
    </w:p>
    <w:p w14:paraId="41BD4C3E" w14:textId="77777777" w:rsidR="006B0B82" w:rsidRPr="00B45903" w:rsidRDefault="006B0B82" w:rsidP="006B0B8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단락의 끝에 커서를 놓고 Enter 키를 눌러 새 단락을 시작합니다. 맞춤법이나 문법이 잘못된 문장을 하나 쓰고 Enter 키를 눌러 단락을 끝냅니다. </w:t>
      </w:r>
    </w:p>
    <w:p w14:paraId="1622CB88" w14:textId="77777777" w:rsidR="0026484A" w:rsidRPr="00B45903" w:rsidRDefault="006B0B82" w:rsidP="006B0B8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밑줄이 표시되는 텍스트를 마우스 오른쪽 단추로 클릭하거나 F7 키를 누릅니다. 제안을 선택하여 오류를 수정합니다.</w:t>
      </w:r>
    </w:p>
    <w:p w14:paraId="4FE6CE30" w14:textId="77777777" w:rsidR="0026484A" w:rsidRPr="00B45903" w:rsidRDefault="0026484A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Word에서 단어 개수 세기</w:t>
      </w:r>
    </w:p>
    <w:p w14:paraId="6480E09A" w14:textId="77777777" w:rsidR="0026484A" w:rsidRPr="00B45903" w:rsidRDefault="0026484A" w:rsidP="00083C22">
      <w:pPr>
        <w:keepNext/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줄 다음에 Enter 키를 누르고 단어를 몇 개 입력합니다.</w:t>
      </w:r>
    </w:p>
    <w:p w14:paraId="3F3553A1" w14:textId="77777777" w:rsidR="00F54BD0" w:rsidRPr="00B45903" w:rsidRDefault="0026484A" w:rsidP="0026504D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창의 아래쪽에 있는 상태 표시줄에 문서의 단어 개수가 표시됩니다.</w:t>
      </w:r>
    </w:p>
    <w:p w14:paraId="7BD61F9A" w14:textId="77777777" w:rsidR="0026484A" w:rsidRPr="00B45903" w:rsidRDefault="00F54BD0" w:rsidP="0026484A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53F7422A" wp14:editId="4FB22803">
            <wp:extent cx="1335481" cy="210312"/>
            <wp:effectExtent l="19050" t="19050" r="17145" b="18415"/>
            <wp:docPr id="30" name="그림 30" descr="상태 표시줄에 표시되는 단어 개수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81" cy="21031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74829" w14:textId="77777777" w:rsidR="00457BEB" w:rsidRPr="00B45903" w:rsidRDefault="00457BEB" w:rsidP="0026504D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나중을 위해 저장하고 어디서나 액세스</w:t>
      </w:r>
    </w:p>
    <w:p w14:paraId="40E8386B" w14:textId="77777777" w:rsidR="006B0B82" w:rsidRPr="00B45903" w:rsidRDefault="006B0B82" w:rsidP="00B53817">
      <w:pPr>
        <w:rPr>
          <w:noProof/>
        </w:rPr>
      </w:pPr>
      <w:r w:rsidRPr="00B45903">
        <w:rPr>
          <w:rFonts w:hint="eastAsia"/>
          <w:noProof/>
          <w:lang w:val="ko-KR" w:bidi="ko-KR"/>
        </w:rPr>
        <w:t>OneDrive에 이 문서를 저장하면 컴퓨터, 태블릿 또는 휴대폰 등 어디서나 이 문서를 열 수 있습니다. 변경 내용은 자동으로 저장됩니다.</w:t>
      </w:r>
    </w:p>
    <w:p w14:paraId="27C92D73" w14:textId="77777777" w:rsidR="009853E9" w:rsidRPr="00B45903" w:rsidRDefault="000150E9" w:rsidP="00B53817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00B5E45E" wp14:editId="5D06A57D">
            <wp:extent cx="3131666" cy="2583625"/>
            <wp:effectExtent l="19050" t="19050" r="12065" b="26670"/>
            <wp:docPr id="2" name="그림 2" descr="OneDrive에 다른 이름으로 저장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As_FictitiousNam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666" cy="25836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E160AD" w14:textId="77777777" w:rsidR="009853E9" w:rsidRPr="00B45903" w:rsidRDefault="009853E9" w:rsidP="00B53817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</w:t>
      </w:r>
      <w:r w:rsidRPr="00B45903">
        <w:rPr>
          <w:rStyle w:val="af4"/>
          <w:rFonts w:hint="eastAsia"/>
          <w:noProof/>
          <w:lang w:val="ko-KR" w:bidi="ko-KR"/>
        </w:rPr>
        <w:t>파일</w:t>
      </w:r>
      <w:r w:rsidRPr="00B45903">
        <w:rPr>
          <w:rFonts w:hint="eastAsia"/>
          <w:noProof/>
          <w:lang w:val="ko-KR" w:bidi="ko-KR"/>
        </w:rPr>
        <w:t xml:space="preserve"> &gt; </w:t>
      </w:r>
      <w:r w:rsidRPr="00B45903">
        <w:rPr>
          <w:rStyle w:val="af4"/>
          <w:rFonts w:hint="eastAsia"/>
          <w:noProof/>
          <w:lang w:val="ko-KR" w:bidi="ko-KR"/>
        </w:rPr>
        <w:t>다른 이름으로 저장</w:t>
      </w:r>
      <w:r w:rsidRPr="00B45903">
        <w:rPr>
          <w:rFonts w:hint="eastAsia"/>
          <w:noProof/>
          <w:lang w:val="ko-KR" w:bidi="ko-KR"/>
        </w:rPr>
        <w:t>을 선택한 다음 OneDrive를 선택하고 이 문서의 이름을 지정합니다.</w:t>
      </w:r>
    </w:p>
    <w:p w14:paraId="4046CD20" w14:textId="77777777" w:rsidR="00457BEB" w:rsidRPr="00B45903" w:rsidRDefault="00457BEB" w:rsidP="00B53817">
      <w:pPr>
        <w:rPr>
          <w:noProof/>
        </w:rPr>
      </w:pPr>
      <w:r w:rsidRPr="00B45903">
        <w:rPr>
          <w:rFonts w:hint="eastAsia"/>
          <w:noProof/>
          <w:lang w:val="ko-KR" w:bidi="ko-KR"/>
        </w:rPr>
        <w:t>다른 장치에서 Office 365에 로그인하는 경우 이 문서가 최근 파일 목록에 표시됩니다. 지금 사용하고 있는 컴퓨터에서 문서를 열어둔 채로 중단한 경우에도 중단한 위치에서 다시 시작할 수 있습니다.</w:t>
      </w:r>
    </w:p>
    <w:p w14:paraId="77381D43" w14:textId="77777777" w:rsidR="00457BEB" w:rsidRPr="00B45903" w:rsidRDefault="00457BEB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공유 및 공동 작업</w:t>
      </w:r>
    </w:p>
    <w:p w14:paraId="3EC78EF9" w14:textId="77777777"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 문서를 OneDrive에 저장하면 다른 사용자와 공유할 수 있습니다. 다른 사용자는 Word에서 파일을 열 필요도 없습니다.</w:t>
      </w:r>
    </w:p>
    <w:p w14:paraId="08C4B536" w14:textId="77777777" w:rsidR="00457BEB" w:rsidRPr="00011179" w:rsidRDefault="00B45903" w:rsidP="00457BEB">
      <w:pPr>
        <w:rPr>
          <w:noProof/>
          <w:lang w:val="pt-BR"/>
        </w:rPr>
      </w:pPr>
      <w:r w:rsidRPr="00B45903">
        <w:rPr>
          <w:rStyle w:val="af2"/>
          <w:rFonts w:hint="eastAsia"/>
          <w:noProof/>
          <w:lang w:val="ko-KR" w:bidi="ko-KR"/>
        </w:rPr>
        <w:t>방법</w:t>
      </w:r>
      <w:r w:rsidR="00457BEB" w:rsidRPr="00B45903">
        <w:rPr>
          <w:rStyle w:val="af2"/>
          <w:rFonts w:hint="eastAsia"/>
          <w:noProof/>
          <w:lang w:val="ko-KR" w:bidi="ko-KR"/>
        </w:rPr>
        <w:t>:</w:t>
      </w:r>
      <w:r w:rsidR="00457BEB" w:rsidRPr="00B45903">
        <w:rPr>
          <w:rFonts w:hint="eastAsia"/>
          <w:noProof/>
          <w:lang w:val="ko-KR" w:bidi="ko-KR"/>
        </w:rPr>
        <w:t xml:space="preserve"> </w:t>
      </w:r>
      <w:r w:rsidR="00457BEB" w:rsidRPr="00B45903">
        <w:rPr>
          <w:rStyle w:val="af4"/>
          <w:rFonts w:hint="eastAsia"/>
          <w:noProof/>
          <w:lang w:val="ko-KR" w:bidi="ko-KR"/>
        </w:rPr>
        <w:t>공유</w:t>
      </w:r>
      <w:r w:rsidR="00457BEB" w:rsidRPr="00B45903">
        <w:rPr>
          <w:rFonts w:hint="eastAsia"/>
          <w:noProof/>
          <w:lang w:val="ko-KR" w:bidi="ko-KR"/>
        </w:rPr>
        <w:t>를 선택하고 이 문서에 대한 링크를 전송합니다. (바로 가기 키 – Alt+F+</w:t>
      </w:r>
      <w:r w:rsidR="00FF6B7E" w:rsidRPr="00011179">
        <w:rPr>
          <w:noProof/>
          <w:lang w:val="pt-BR" w:bidi="ko-KR"/>
        </w:rPr>
        <w:t>E</w:t>
      </w:r>
      <w:r w:rsidR="00457BEB" w:rsidRPr="00B45903">
        <w:rPr>
          <w:rFonts w:hint="eastAsia"/>
          <w:noProof/>
          <w:lang w:val="ko-KR" w:bidi="ko-KR"/>
        </w:rPr>
        <w:t xml:space="preserve"> 또는 Alt+Z+S)</w:t>
      </w:r>
    </w:p>
    <w:p w14:paraId="7D68886B" w14:textId="77777777" w:rsidR="00457BEB" w:rsidRPr="00011179" w:rsidRDefault="00457BEB" w:rsidP="00457BEB">
      <w:pPr>
        <w:rPr>
          <w:noProof/>
          <w:lang w:val="pt-BR"/>
        </w:rPr>
      </w:pPr>
      <w:r w:rsidRPr="00B45903">
        <w:rPr>
          <w:rFonts w:hint="eastAsia"/>
          <w:noProof/>
          <w:lang w:val="ko-KR" w:bidi="ko-KR"/>
        </w:rPr>
        <w:t>다른 사용자의 전자 메일 주소를 입력하거나 링크를 복사하고 메시지나 채팅에 붙여넣어 링크를 보낼 수 있습니다. 다른 사용자가 문서를 읽기만 하고 편집할 수는 없도록 하려면 보기 전용 권한을 설정합니다.</w:t>
      </w:r>
    </w:p>
    <w:p w14:paraId="2E466CBB" w14:textId="77777777" w:rsidR="00457BEB" w:rsidRPr="00011179" w:rsidRDefault="00457BEB" w:rsidP="00457BEB">
      <w:pPr>
        <w:rPr>
          <w:noProof/>
          <w:lang w:val="pt-BR"/>
        </w:rPr>
      </w:pPr>
      <w:r w:rsidRPr="00B45903">
        <w:rPr>
          <w:rFonts w:hint="eastAsia"/>
          <w:noProof/>
          <w:lang w:val="ko-KR" w:bidi="ko-KR"/>
        </w:rPr>
        <w:t>다른 사용자에게 Word가 없는 경우 문서는 웹 브라우저인 Word Online에서 열립니다.</w:t>
      </w:r>
    </w:p>
    <w:p w14:paraId="5EC5FF26" w14:textId="77777777" w:rsidR="00457BEB" w:rsidRPr="00011179" w:rsidRDefault="00457BEB" w:rsidP="0026504D">
      <w:pPr>
        <w:pStyle w:val="1"/>
        <w:rPr>
          <w:noProof/>
          <w:lang w:val="pt-BR"/>
        </w:rPr>
      </w:pPr>
      <w:r w:rsidRPr="00B45903">
        <w:rPr>
          <w:rFonts w:hint="eastAsia"/>
          <w:noProof/>
          <w:lang w:val="ko-KR" w:bidi="ko-KR"/>
        </w:rPr>
        <w:t>웹에서 그림이 있는 시각적 요소 추가</w:t>
      </w:r>
    </w:p>
    <w:p w14:paraId="6CDA3E00" w14:textId="77777777" w:rsidR="00457BEB" w:rsidRPr="00B45903" w:rsidRDefault="00E55B4B" w:rsidP="00B61F85">
      <w:pPr>
        <w:keepNext/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6307A738" wp14:editId="37A6E97C">
            <wp:extent cx="5743263" cy="248797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263" cy="24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71B" w14:textId="77777777"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t>Word는 Bing과 함께 작동하여 문서에서 사용할 수 있는 수천 개의 그림에 액세스할 수 있는 권한을 제공합니다.</w:t>
      </w:r>
    </w:p>
    <w:p w14:paraId="3610C916" w14:textId="77777777" w:rsidR="00457BEB" w:rsidRPr="00B45903" w:rsidRDefault="00457BEB" w:rsidP="0026484A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이 줄 다음에 Enter 키를 입력하여 빈 줄을 만듭니다.</w:t>
      </w:r>
    </w:p>
    <w:p w14:paraId="3CFF2643" w14:textId="77777777" w:rsidR="006B0B82" w:rsidRPr="00B45903" w:rsidRDefault="006B0B82" w:rsidP="006B0B82">
      <w:pPr>
        <w:pStyle w:val="a1"/>
        <w:numPr>
          <w:ilvl w:val="0"/>
          <w:numId w:val="2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위의 비어 있는 공간에 커서를 두고 삽입 탭으로 이동하여 </w:t>
      </w:r>
      <w:r w:rsidRPr="00B45903">
        <w:rPr>
          <w:rStyle w:val="af4"/>
          <w:rFonts w:hint="eastAsia"/>
          <w:noProof/>
          <w:lang w:val="ko-KR" w:bidi="ko-KR"/>
        </w:rPr>
        <w:t>온라인 그림</w:t>
      </w:r>
      <w:r w:rsidRPr="00B45903">
        <w:rPr>
          <w:rFonts w:hint="eastAsia"/>
          <w:noProof/>
          <w:lang w:val="ko-KR" w:bidi="ko-KR"/>
        </w:rPr>
        <w:t xml:space="preserve">을 선택한 다음 </w:t>
      </w:r>
      <w:r w:rsidRPr="00B45903">
        <w:rPr>
          <w:rStyle w:val="ac"/>
          <w:rFonts w:hint="eastAsia"/>
          <w:noProof/>
          <w:lang w:val="ko-KR" w:bidi="ko-KR"/>
        </w:rPr>
        <w:t>강아지 클립 아트</w:t>
      </w:r>
      <w:r w:rsidRPr="00B45903">
        <w:rPr>
          <w:rFonts w:hint="eastAsia"/>
          <w:noProof/>
          <w:lang w:val="ko-KR" w:bidi="ko-KR"/>
        </w:rPr>
        <w:t xml:space="preserve"> 같은 항목을 검색합니다.</w:t>
      </w:r>
    </w:p>
    <w:p w14:paraId="236BA6F1" w14:textId="77777777" w:rsidR="006B0B82" w:rsidRPr="00B45903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원하는 그림을 선택하고 </w:t>
      </w:r>
      <w:r w:rsidRPr="00B45903">
        <w:rPr>
          <w:rStyle w:val="af4"/>
          <w:rFonts w:hint="eastAsia"/>
          <w:noProof/>
          <w:lang w:val="ko-KR" w:bidi="ko-KR"/>
        </w:rPr>
        <w:t>삽입</w:t>
      </w:r>
      <w:r w:rsidRPr="00B45903">
        <w:rPr>
          <w:rFonts w:hint="eastAsia"/>
          <w:noProof/>
          <w:lang w:val="ko-KR" w:bidi="ko-KR"/>
        </w:rPr>
        <w:t>을 선택합니다.</w:t>
      </w:r>
    </w:p>
    <w:p w14:paraId="73F033C7" w14:textId="77777777" w:rsidR="00457BEB" w:rsidRPr="00B45903" w:rsidRDefault="00457BEB" w:rsidP="00FF6B7E">
      <w:pPr>
        <w:pStyle w:val="1"/>
        <w:spacing w:line="216" w:lineRule="auto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텍스트에 서식을 지정하여 시각적 효과 만들기</w:t>
      </w:r>
    </w:p>
    <w:p w14:paraId="60FF5D64" w14:textId="77777777" w:rsidR="00457BEB" w:rsidRPr="00B45903" w:rsidRDefault="00457BEB" w:rsidP="00457BEB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1958013B" wp14:editId="6033FD56">
            <wp:extent cx="4502063" cy="690910"/>
            <wp:effectExtent l="19050" t="19050" r="13335" b="13970"/>
            <wp:docPr id="24" name="그림 24" descr="홈 탭의 글꼴 및 단락 섹션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063" cy="690910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AEA829" w14:textId="77777777" w:rsidR="00457BEB" w:rsidRPr="00B45903" w:rsidRDefault="00457BEB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텍스트에 서식을 지정하려면 텍스트를 선택하고 홈 탭의 </w:t>
      </w:r>
      <w:r w:rsidRPr="00B45903">
        <w:rPr>
          <w:rStyle w:val="af4"/>
          <w:rFonts w:hint="eastAsia"/>
          <w:noProof/>
          <w:lang w:val="ko-KR" w:bidi="ko-KR"/>
        </w:rPr>
        <w:t>글꼴</w:t>
      </w:r>
      <w:r w:rsidRPr="00B45903">
        <w:rPr>
          <w:rFonts w:hint="eastAsia"/>
          <w:noProof/>
          <w:lang w:val="ko-KR" w:bidi="ko-KR"/>
        </w:rPr>
        <w:t xml:space="preserve"> 또는 </w:t>
      </w:r>
      <w:r w:rsidRPr="00B45903">
        <w:rPr>
          <w:rStyle w:val="af4"/>
          <w:rFonts w:hint="eastAsia"/>
          <w:noProof/>
          <w:lang w:val="ko-KR" w:bidi="ko-KR"/>
        </w:rPr>
        <w:t>단락</w:t>
      </w:r>
      <w:r w:rsidRPr="00B45903">
        <w:rPr>
          <w:rFonts w:hint="eastAsia"/>
          <w:noProof/>
          <w:lang w:val="ko-KR" w:bidi="ko-KR"/>
        </w:rPr>
        <w:t xml:space="preserve"> 영역의 단추를 선택합니다.</w:t>
      </w:r>
    </w:p>
    <w:p w14:paraId="2A75F6C7" w14:textId="77777777" w:rsidR="00457BEB" w:rsidRPr="00B45903" w:rsidRDefault="00457BEB" w:rsidP="00D902A4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아래 줄의 텍스트를 선택하고 서식 옵션을 선택합니다. 텍스트는 설명하는 서식의 예입니다.</w:t>
      </w: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서식 옵션 레이아웃 표"/>
      </w:tblPr>
      <w:tblGrid>
        <w:gridCol w:w="1321"/>
        <w:gridCol w:w="7705"/>
      </w:tblGrid>
      <w:tr w:rsidR="00D902A4" w:rsidRPr="00B45903" w14:paraId="7E338214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0A88E785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458AC254" wp14:editId="774DF48B">
                  <wp:extent cx="304761" cy="361904"/>
                  <wp:effectExtent l="19050" t="19050" r="19685" b="19685"/>
                  <wp:docPr id="18" name="그림 18" descr="굵게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412687C6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 xml:space="preserve">굵게(바로 가기 </w:t>
            </w:r>
            <w:r w:rsidRPr="00FF6B7E">
              <w:rPr>
                <w:rFonts w:hint="eastAsia"/>
                <w:noProof/>
                <w:lang w:val="ko-KR" w:bidi="ko-KR"/>
              </w:rPr>
              <w:t>키</w:t>
            </w:r>
            <w:r w:rsidRPr="00B45903">
              <w:rPr>
                <w:rFonts w:hint="eastAsia"/>
                <w:noProof/>
                <w:lang w:val="ko-KR" w:bidi="ko-KR"/>
              </w:rPr>
              <w:t>: Ctrl+B)</w:t>
            </w:r>
          </w:p>
        </w:tc>
      </w:tr>
      <w:tr w:rsidR="00D902A4" w:rsidRPr="00B45903" w14:paraId="1E404F73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19124097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04AB6525" wp14:editId="3E53FE9B">
                  <wp:extent cx="304761" cy="361904"/>
                  <wp:effectExtent l="19050" t="19050" r="19685" b="19685"/>
                  <wp:docPr id="21" name="그림 21" descr="기울임꼴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" cy="3619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6C449621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기울임꼴(바로 가기 키: Ctrl+I)</w:t>
            </w:r>
          </w:p>
        </w:tc>
      </w:tr>
      <w:tr w:rsidR="00D902A4" w:rsidRPr="00B45903" w14:paraId="44C09FBB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434B224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375B42B2" wp14:editId="431A7DF5">
                  <wp:extent cx="285713" cy="339285"/>
                  <wp:effectExtent l="19050" t="19050" r="19685" b="22860"/>
                  <wp:docPr id="17" name="그림 17" descr="강조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14A2CDDF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강조</w:t>
            </w:r>
          </w:p>
        </w:tc>
      </w:tr>
      <w:tr w:rsidR="00D902A4" w:rsidRPr="00B45903" w14:paraId="471B4F59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2CBC99DC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6A5EEAEE" wp14:editId="56679EE0">
                  <wp:extent cx="295237" cy="350595"/>
                  <wp:effectExtent l="19050" t="19050" r="10160" b="11430"/>
                  <wp:docPr id="19" name="그림 19" descr="글꼴 색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7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5A6746FD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글꼴 색</w:t>
            </w:r>
          </w:p>
        </w:tc>
      </w:tr>
      <w:tr w:rsidR="00D902A4" w:rsidRPr="00B45903" w14:paraId="1092F472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7DBFD156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6046DF39" wp14:editId="19EE8479">
                  <wp:extent cx="295237" cy="350595"/>
                  <wp:effectExtent l="19050" t="19050" r="10160" b="11430"/>
                  <wp:docPr id="13" name="그림 13" descr="글머리 기호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7" cy="3505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42CEBF70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글머리 기호</w:t>
            </w:r>
          </w:p>
        </w:tc>
      </w:tr>
      <w:tr w:rsidR="00D902A4" w:rsidRPr="00B45903" w14:paraId="77AB6114" w14:textId="77777777" w:rsidTr="00DB2323">
        <w:tc>
          <w:tcPr>
            <w:tcW w:w="1344" w:type="dxa"/>
            <w:tcMar>
              <w:left w:w="720" w:type="dxa"/>
            </w:tcMar>
            <w:vAlign w:val="center"/>
          </w:tcPr>
          <w:p w14:paraId="70B87B33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6E5CC59C" wp14:editId="7815DF97">
                  <wp:extent cx="285713" cy="339285"/>
                  <wp:effectExtent l="19050" t="19050" r="19685" b="22860"/>
                  <wp:docPr id="12" name="그림 12" descr="번호 매기기 명령 아이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3" cy="3392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6" w:type="dxa"/>
            <w:tcMar>
              <w:left w:w="0" w:type="dxa"/>
            </w:tcMar>
            <w:vAlign w:val="center"/>
          </w:tcPr>
          <w:p w14:paraId="705B3FCC" w14:textId="77777777" w:rsidR="00D902A4" w:rsidRPr="00B45903" w:rsidRDefault="00D902A4" w:rsidP="00D902A4">
            <w:pPr>
              <w:spacing w:after="160" w:line="259" w:lineRule="auto"/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번호 매기기</w:t>
            </w:r>
          </w:p>
        </w:tc>
      </w:tr>
    </w:tbl>
    <w:p w14:paraId="04B832BB" w14:textId="77777777" w:rsidR="00D902A4" w:rsidRPr="00B45903" w:rsidRDefault="00D902A4" w:rsidP="00D902A4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전문가 팁:</w:t>
      </w:r>
      <w:r w:rsidRPr="00B45903">
        <w:rPr>
          <w:rFonts w:hint="eastAsia"/>
          <w:noProof/>
          <w:lang w:val="ko-KR" w:bidi="ko-KR"/>
        </w:rPr>
        <w:t xml:space="preserve"> 이 연습의 전체 단어를 선택한 경우 Word에 글꼴 서식 옵션이 있는 작은 도구 모음이 나타났나요?</w:t>
      </w:r>
    </w:p>
    <w:p w14:paraId="297EEA28" w14:textId="77777777" w:rsidR="00083C22" w:rsidRPr="00B45903" w:rsidRDefault="00083C22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anchor distT="0" distB="0" distL="114300" distR="114300" simplePos="0" relativeHeight="251660288" behindDoc="0" locked="0" layoutInCell="1" allowOverlap="1" wp14:anchorId="7A2F8FAD" wp14:editId="0DA7C860">
            <wp:simplePos x="0" y="0"/>
            <wp:positionH relativeFrom="column">
              <wp:posOffset>19050</wp:posOffset>
            </wp:positionH>
            <wp:positionV relativeFrom="paragraph">
              <wp:posOffset>153035</wp:posOffset>
            </wp:positionV>
            <wp:extent cx="2377440" cy="467995"/>
            <wp:effectExtent l="19050" t="19050" r="22860" b="27305"/>
            <wp:wrapSquare wrapText="right"/>
            <wp:docPr id="7" name="그림 7" descr="텍스트 서식 지정 명령이 있는 상황별 도구 모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6799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45903">
        <w:rPr>
          <w:rFonts w:hint="eastAsia"/>
          <w:noProof/>
          <w:lang w:val="ko-KR" w:bidi="ko-KR"/>
        </w:rPr>
        <w:t>이 도구 모음과 Ctrl+B, Ctrl+I 같은 바로 가기 키를 사용하면 항상 홈 탭으로 올라갈 필요가 없으므로 시간을 절약할 수 있습니다.</w:t>
      </w:r>
    </w:p>
    <w:p w14:paraId="04E9B92E" w14:textId="77777777" w:rsidR="006B0B82" w:rsidRPr="00B45903" w:rsidRDefault="006B0B82" w:rsidP="007A0CA7">
      <w:pPr>
        <w:pageBreakBefore/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B45903"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lastRenderedPageBreak/>
        <w:t>마법 걸기: 제목 스타일 사용</w:t>
      </w:r>
    </w:p>
    <w:p w14:paraId="1571D97A" w14:textId="77777777" w:rsidR="00D902A4" w:rsidRPr="00B45903" w:rsidRDefault="00D902A4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이 부분의 제목(“마법 걸기: 제목 스타일 사용”)은 이 문서의 다른 제목과 같아 보이지만 유용하지 않습니다. 이 제목은 글꼴 설정(글꼴, 크기, 색)으로 서식이 지정되어 있으며, 다른 제목은 제목 스타일(제목 1)로 서식이 지정되어 있습니다.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제목 스타일 서식 지정 레이아웃 표"/>
      </w:tblPr>
      <w:tblGrid>
        <w:gridCol w:w="2959"/>
        <w:gridCol w:w="6067"/>
      </w:tblGrid>
      <w:tr w:rsidR="00BF457D" w:rsidRPr="00B45903" w14:paraId="68D51B66" w14:textId="77777777" w:rsidTr="00121553">
        <w:tc>
          <w:tcPr>
            <w:tcW w:w="2970" w:type="dxa"/>
            <w:tcMar>
              <w:bottom w:w="72" w:type="dxa"/>
            </w:tcMar>
          </w:tcPr>
          <w:p w14:paraId="4BB0E6E6" w14:textId="77777777" w:rsidR="00BF457D" w:rsidRPr="00B45903" w:rsidRDefault="00BF457D" w:rsidP="00D902A4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drawing>
                <wp:inline distT="0" distB="0" distL="0" distR="0" wp14:anchorId="78BECD55" wp14:editId="4AD83A80">
                  <wp:extent cx="1735328" cy="1024128"/>
                  <wp:effectExtent l="19050" t="19050" r="17780" b="24130"/>
                  <wp:docPr id="8" name="그림 8" descr="확장/축소 단추를 보여 주는 제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328" cy="10241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1F4E79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Mar>
              <w:left w:w="72" w:type="dxa"/>
            </w:tcMar>
          </w:tcPr>
          <w:p w14:paraId="5C96EDA1" w14:textId="77777777" w:rsidR="00BF457D" w:rsidRPr="00B45903" w:rsidRDefault="00BF457D" w:rsidP="00BF457D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다른 제목 위에 마우스를 올리면 작은 삼각형이 표시되나요?</w:t>
            </w:r>
          </w:p>
          <w:p w14:paraId="25271ECB" w14:textId="77777777" w:rsidR="00BF457D" w:rsidRPr="00B45903" w:rsidRDefault="00BF457D" w:rsidP="00D902A4">
            <w:pPr>
              <w:rPr>
                <w:noProof/>
              </w:rPr>
            </w:pPr>
            <w:r w:rsidRPr="00B45903">
              <w:rPr>
                <w:rFonts w:hint="eastAsia"/>
                <w:noProof/>
                <w:lang w:val="ko-KR" w:bidi="ko-KR"/>
              </w:rPr>
              <w:t>개요처럼 제목 아래의 모든 항목을 축소하고 확장할 수 있습니다. 하지만 이 기능이 작동하지 않습니다. 해결해 보겠습니다.</w:t>
            </w:r>
          </w:p>
        </w:tc>
      </w:tr>
    </w:tbl>
    <w:p w14:paraId="52890719" w14:textId="77777777" w:rsidR="006B0B82" w:rsidRPr="00B45903" w:rsidRDefault="006B0B82" w:rsidP="006B0B8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</w:t>
      </w:r>
      <w:r w:rsidRPr="00B45903">
        <w:rPr>
          <w:rStyle w:val="af4"/>
          <w:rFonts w:hint="eastAsia"/>
          <w:noProof/>
          <w:lang w:val="ko-KR" w:bidi="ko-KR"/>
        </w:rPr>
        <w:t>제목 1</w:t>
      </w:r>
      <w:r w:rsidRPr="00B45903">
        <w:rPr>
          <w:rFonts w:hint="eastAsia"/>
          <w:noProof/>
          <w:lang w:val="ko-KR" w:bidi="ko-KR"/>
        </w:rPr>
        <w:t xml:space="preserve"> 스타일 적용:</w:t>
      </w:r>
    </w:p>
    <w:p w14:paraId="6DE22B43" w14:textId="77777777" w:rsidR="006B0B82" w:rsidRPr="00B45903" w:rsidRDefault="006B0B82" w:rsidP="006B0B82">
      <w:pPr>
        <w:pStyle w:val="a1"/>
        <w:numPr>
          <w:ilvl w:val="0"/>
          <w:numId w:val="7"/>
        </w:numPr>
        <w:rPr>
          <w:noProof/>
        </w:rPr>
      </w:pPr>
      <w:r w:rsidRPr="00B45903">
        <w:rPr>
          <w:rFonts w:hint="eastAsia"/>
          <w:noProof/>
          <w:lang w:val="ko-KR" w:bidi="ko-KR"/>
        </w:rPr>
        <w:t>위 제목(“마법 걸기: 제목 스타일 사용”)에서 아무 곳에나 커서를 두고 아무것도 선택하지 않습니다.</w:t>
      </w:r>
    </w:p>
    <w:p w14:paraId="18A299BC" w14:textId="77777777" w:rsidR="006B0B82" w:rsidRPr="00B45903" w:rsidRDefault="006B0B82" w:rsidP="006B0B82">
      <w:pPr>
        <w:pStyle w:val="a1"/>
        <w:numPr>
          <w:ilvl w:val="0"/>
          <w:numId w:val="1"/>
        </w:num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홈</w:t>
      </w:r>
      <w:r w:rsidRPr="00B45903">
        <w:rPr>
          <w:rFonts w:hint="eastAsia"/>
          <w:noProof/>
          <w:lang w:val="ko-KR" w:bidi="ko-KR"/>
        </w:rPr>
        <w:t xml:space="preserve"> 탭에서 </w:t>
      </w:r>
      <w:r w:rsidRPr="00B45903">
        <w:rPr>
          <w:rStyle w:val="af4"/>
          <w:rFonts w:hint="eastAsia"/>
          <w:noProof/>
          <w:lang w:val="ko-KR" w:bidi="ko-KR"/>
        </w:rPr>
        <w:t>스타일</w:t>
      </w:r>
      <w:r w:rsidRPr="00B45903">
        <w:rPr>
          <w:rFonts w:hint="eastAsia"/>
          <w:noProof/>
          <w:lang w:val="ko-KR" w:bidi="ko-KR"/>
        </w:rPr>
        <w:t xml:space="preserve">을 찾은 다음 </w:t>
      </w:r>
      <w:r w:rsidRPr="00B45903">
        <w:rPr>
          <w:rStyle w:val="af4"/>
          <w:rFonts w:hint="eastAsia"/>
          <w:noProof/>
          <w:lang w:val="ko-KR" w:bidi="ko-KR"/>
        </w:rPr>
        <w:t>제목 1</w:t>
      </w:r>
      <w:r w:rsidRPr="00B45903">
        <w:rPr>
          <w:rFonts w:hint="eastAsia"/>
          <w:noProof/>
          <w:lang w:val="ko-KR" w:bidi="ko-KR"/>
        </w:rPr>
        <w:t>(바로 가기 키 Ctrl+Alt+1)을 선택합니다.</w:t>
      </w:r>
    </w:p>
    <w:p w14:paraId="30F08675" w14:textId="77777777" w:rsidR="006B0B82" w:rsidRPr="00B45903" w:rsidRDefault="006B0B82" w:rsidP="001073CE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짜잔! 이제 제목처럼 보이며 제목처럼 작동합니다.</w:t>
      </w:r>
    </w:p>
    <w:p w14:paraId="16630315" w14:textId="77777777" w:rsidR="00D902A4" w:rsidRPr="00B45903" w:rsidRDefault="00D902A4" w:rsidP="009F72A7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문서를 즉시 꾸미기</w:t>
      </w:r>
    </w:p>
    <w:p w14:paraId="6F7A0887" w14:textId="77777777" w:rsidR="00D902A4" w:rsidRPr="00B45903" w:rsidRDefault="00D902A4" w:rsidP="00D902A4">
      <w:pPr>
        <w:rPr>
          <w:noProof/>
        </w:rPr>
      </w:pPr>
      <w:r w:rsidRPr="00B45903">
        <w:rPr>
          <w:rFonts w:cs="Segoe UI Light" w:hint="eastAsia"/>
          <w:noProof/>
          <w:color w:val="363636"/>
          <w:lang w:val="ko-KR" w:bidi="ko-KR"/>
        </w:rPr>
        <w:drawing>
          <wp:inline distT="0" distB="0" distL="0" distR="0" wp14:anchorId="64492DD2" wp14:editId="666FABA7">
            <wp:extent cx="2952108" cy="1781593"/>
            <wp:effectExtent l="19050" t="19050" r="20320" b="28575"/>
            <wp:docPr id="15" name="그림 15" descr="Office 365 Word 테마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 descr="Office 365 Word 테마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08" cy="1781593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62352" w14:textId="77777777" w:rsidR="00D902A4" w:rsidRPr="00B45903" w:rsidRDefault="00D902A4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스타일 모음 및 테마를 사용하면 즉시 문서의 모양을 완전히 변경할 수 있습니다. 문서가 스타일을 사용하여 서식이 지정된 경우 가장 효과적입니다. (그래서 위의 제목 스타일을 수정했습니다.)</w:t>
      </w:r>
    </w:p>
    <w:p w14:paraId="7BA5D96D" w14:textId="77777777" w:rsidR="00D902A4" w:rsidRPr="00B45903" w:rsidRDefault="00D902A4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스타일 모음 및 테마 탐색:</w:t>
      </w:r>
    </w:p>
    <w:p w14:paraId="2493263B" w14:textId="77777777" w:rsidR="00D902A4" w:rsidRPr="00B45903" w:rsidRDefault="00D902A4" w:rsidP="006D3A72">
      <w:pPr>
        <w:pStyle w:val="a1"/>
        <w:numPr>
          <w:ilvl w:val="0"/>
          <w:numId w:val="9"/>
        </w:num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디자인</w:t>
      </w:r>
      <w:r w:rsidRPr="00B45903">
        <w:rPr>
          <w:rFonts w:hint="eastAsia"/>
          <w:noProof/>
          <w:lang w:val="ko-KR" w:bidi="ko-KR"/>
        </w:rPr>
        <w:t xml:space="preserve"> 탭에서 </w:t>
      </w:r>
      <w:r w:rsidRPr="00B45903">
        <w:rPr>
          <w:rStyle w:val="af4"/>
          <w:rFonts w:hint="eastAsia"/>
          <w:noProof/>
          <w:lang w:val="ko-KR" w:bidi="ko-KR"/>
        </w:rPr>
        <w:t>테마</w:t>
      </w:r>
      <w:r w:rsidRPr="00B45903">
        <w:rPr>
          <w:rFonts w:hint="eastAsia"/>
          <w:noProof/>
          <w:lang w:val="ko-KR" w:bidi="ko-KR"/>
        </w:rPr>
        <w:t>를 선택하고 드롭다운에서 테마를 선택합니다.</w:t>
      </w:r>
      <w:r w:rsidRPr="00B45903">
        <w:rPr>
          <w:rFonts w:hint="eastAsia"/>
          <w:noProof/>
          <w:lang w:val="ko-KR" w:bidi="ko-KR"/>
        </w:rPr>
        <w:br/>
        <w:t>사용자가 선택한 테마를 반영하도록 스타일 모음 갤러리가 업데이트됩니다.</w:t>
      </w:r>
    </w:p>
    <w:p w14:paraId="3C2E742F" w14:textId="77777777" w:rsidR="00D902A4" w:rsidRPr="00B45903" w:rsidRDefault="00E72A21" w:rsidP="00E72A21">
      <w:pPr>
        <w:pStyle w:val="a1"/>
        <w:rPr>
          <w:noProof/>
        </w:rPr>
      </w:pPr>
      <w:r w:rsidRPr="00B45903">
        <w:rPr>
          <w:rFonts w:hint="eastAsia"/>
          <w:noProof/>
          <w:lang w:val="ko-KR" w:bidi="ko-KR"/>
        </w:rPr>
        <w:t>드롭다운에서 원하는 테마를 선택하고 클릭하여 적용합니다.</w:t>
      </w:r>
    </w:p>
    <w:p w14:paraId="5D2C053E" w14:textId="77777777" w:rsidR="00D902A4" w:rsidRPr="00B45903" w:rsidRDefault="00D902A4" w:rsidP="009F72A7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재미 삼아</w:t>
      </w:r>
    </w:p>
    <w:p w14:paraId="7CD1F103" w14:textId="77777777" w:rsidR="00D902A4" w:rsidRPr="00B45903" w:rsidRDefault="00D902A4" w:rsidP="00D902A4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시간이 있으면 다음을 시도해 보세요.</w:t>
      </w:r>
    </w:p>
    <w:p w14:paraId="1D1809F6" w14:textId="77777777" w:rsidR="00D902A4" w:rsidRPr="00B45903" w:rsidRDefault="00D902A4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찾기 및 바꾸기</w:t>
      </w:r>
    </w:p>
    <w:p w14:paraId="3E42DE3C" w14:textId="77777777" w:rsidR="00F54BD0" w:rsidRPr="00B45903" w:rsidRDefault="00D902A4" w:rsidP="006D3A72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Ctrl+H</w:t>
      </w:r>
      <w:r w:rsidRPr="00B45903">
        <w:rPr>
          <w:rFonts w:hint="eastAsia"/>
          <w:noProof/>
          <w:lang w:val="ko-KR" w:bidi="ko-KR"/>
        </w:rPr>
        <w:t xml:space="preserve">를 누르고 찾기/바꾸기를 사용하여 </w:t>
      </w:r>
      <w:r w:rsidRPr="00B45903">
        <w:rPr>
          <w:rStyle w:val="ac"/>
          <w:rFonts w:hint="eastAsia"/>
          <w:noProof/>
          <w:lang w:val="ko-KR" w:bidi="ko-KR"/>
        </w:rPr>
        <w:t>방법</w:t>
      </w:r>
      <w:r w:rsidRPr="00B45903">
        <w:rPr>
          <w:rFonts w:hint="eastAsia"/>
          <w:noProof/>
          <w:lang w:val="ko-KR" w:bidi="ko-KR"/>
        </w:rPr>
        <w:t xml:space="preserve">을 </w:t>
      </w:r>
      <w:r w:rsidRPr="00B45903">
        <w:rPr>
          <w:rStyle w:val="ac"/>
          <w:rFonts w:hint="eastAsia"/>
          <w:noProof/>
          <w:lang w:val="ko-KR" w:bidi="ko-KR"/>
        </w:rPr>
        <w:t>체험</w:t>
      </w:r>
      <w:r w:rsidRPr="00B45903">
        <w:rPr>
          <w:rFonts w:hint="eastAsia"/>
          <w:noProof/>
          <w:lang w:val="ko-KR" w:bidi="ko-KR"/>
        </w:rPr>
        <w:t>으로 바꿉니다.</w:t>
      </w:r>
    </w:p>
    <w:p w14:paraId="265482A8" w14:textId="77777777" w:rsidR="00BF457D" w:rsidRPr="00B45903" w:rsidRDefault="00BF457D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651901C1" wp14:editId="0B652C06">
            <wp:extent cx="2667000" cy="1495425"/>
            <wp:effectExtent l="19050" t="19050" r="19050" b="28575"/>
            <wp:docPr id="1" name="그림 1" descr="“찾을 내용” 상자에 “방법”이, “바꿀 내용” 상자에 “체험”이 입력된 찾기 및 바꾸기 대화 상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Replac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253F3A" w14:textId="77777777" w:rsidR="00D902A4" w:rsidRPr="00B45903" w:rsidRDefault="00D902A4" w:rsidP="00083C22">
      <w:pPr>
        <w:keepNext/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그림 주위의 텍스트 줄 바꿈</w:t>
      </w:r>
    </w:p>
    <w:p w14:paraId="16F73F88" w14:textId="77777777" w:rsidR="00B61F85" w:rsidRPr="00B45903" w:rsidRDefault="00083C22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anchor distT="118745" distB="118745" distL="114300" distR="114300" simplePos="0" relativeHeight="251659264" behindDoc="0" locked="0" layoutInCell="1" allowOverlap="1" wp14:anchorId="43568CAA" wp14:editId="6A5F2F38">
            <wp:simplePos x="0" y="0"/>
            <wp:positionH relativeFrom="margin">
              <wp:posOffset>3105150</wp:posOffset>
            </wp:positionH>
            <wp:positionV relativeFrom="paragraph">
              <wp:posOffset>108585</wp:posOffset>
            </wp:positionV>
            <wp:extent cx="2606040" cy="933450"/>
            <wp:effectExtent l="19050" t="19050" r="22860" b="19050"/>
            <wp:wrapSquare wrapText="bothSides"/>
            <wp:docPr id="28" name="그림 28" descr="그림 주위의 텍스트 줄 바꿈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334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accent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F85" w:rsidRPr="00B45903">
        <w:rPr>
          <w:rFonts w:hint="eastAsia"/>
          <w:noProof/>
          <w:lang w:val="ko-KR" w:bidi="ko-KR"/>
        </w:rPr>
        <w:t xml:space="preserve">이 문서의 몇몇 그림은 텍스트 단락 옆에 있습니다. 텍스트 줄 바꿈: 여기의 그림을 선택하고 </w:t>
      </w:r>
      <w:r w:rsidR="00FF6B7E" w:rsidRPr="00FF6B7E">
        <w:rPr>
          <w:rStyle w:val="af4"/>
        </w:rPr>
        <w:t>그림</w:t>
      </w:r>
      <w:r w:rsidR="00FF6B7E">
        <w:rPr>
          <w:rFonts w:hint="eastAsia"/>
          <w:noProof/>
          <w:lang w:val="ko-KR" w:bidi="ko-KR"/>
        </w:rPr>
        <w:t xml:space="preserve"> </w:t>
      </w:r>
      <w:r w:rsidR="00B61F85" w:rsidRPr="00B45903">
        <w:rPr>
          <w:rStyle w:val="af4"/>
          <w:rFonts w:hint="eastAsia"/>
          <w:noProof/>
          <w:lang w:val="ko-KR" w:bidi="ko-KR"/>
        </w:rPr>
        <w:t>서식</w:t>
      </w:r>
      <w:r w:rsidR="00B61F85" w:rsidRPr="00B45903">
        <w:rPr>
          <w:rFonts w:hint="eastAsia"/>
          <w:noProof/>
          <w:lang w:val="ko-KR" w:bidi="ko-KR"/>
        </w:rPr>
        <w:t xml:space="preserve"> &gt; </w:t>
      </w:r>
      <w:r w:rsidR="00B61F85" w:rsidRPr="00B45903">
        <w:rPr>
          <w:rStyle w:val="af4"/>
          <w:rFonts w:hint="eastAsia"/>
          <w:noProof/>
          <w:lang w:val="ko-KR" w:bidi="ko-KR"/>
        </w:rPr>
        <w:t>텍스트 줄 바꿈</w:t>
      </w:r>
      <w:r w:rsidR="00B61F85" w:rsidRPr="00B45903">
        <w:rPr>
          <w:rFonts w:hint="eastAsia"/>
          <w:noProof/>
          <w:lang w:val="ko-KR" w:bidi="ko-KR"/>
        </w:rPr>
        <w:t>으로 이동한 다음 위쪽/아래쪽 화살표 키를 사용하여 결과 미리 보기 옵션 간을 이동합니다.</w:t>
      </w:r>
    </w:p>
    <w:p w14:paraId="264D055F" w14:textId="77777777" w:rsidR="00A21BED" w:rsidRPr="00B45903" w:rsidRDefault="006D3A72" w:rsidP="0026504D">
      <w:pPr>
        <w:pStyle w:val="1-"/>
        <w:rPr>
          <w:noProof/>
        </w:rPr>
      </w:pPr>
      <w:r w:rsidRPr="00B45903">
        <w:rPr>
          <w:rFonts w:hint="eastAsia"/>
          <w:noProof/>
          <w:lang w:val="ko-KR" w:bidi="ko-KR"/>
        </w:rPr>
        <w:lastRenderedPageBreak/>
        <w:t>Word 도움말</w:t>
      </w:r>
    </w:p>
    <w:p w14:paraId="73D3D37E" w14:textId="77777777" w:rsidR="006D3A72" w:rsidRPr="00B45903" w:rsidRDefault="006D3A72" w:rsidP="006D3A72">
      <w:pPr>
        <w:rPr>
          <w:noProof/>
        </w:rPr>
      </w:pPr>
      <w:r w:rsidRPr="00B45903">
        <w:rPr>
          <w:rFonts w:cs="Segoe UI Light" w:hint="eastAsia"/>
          <w:noProof/>
          <w:color w:val="363636"/>
          <w:lang w:val="ko-KR" w:bidi="ko-KR"/>
        </w:rPr>
        <w:drawing>
          <wp:inline distT="0" distB="0" distL="0" distR="0" wp14:anchorId="60A372E6" wp14:editId="797BCF8C">
            <wp:extent cx="2039112" cy="1377453"/>
            <wp:effectExtent l="19050" t="19050" r="18415" b="13335"/>
            <wp:docPr id="16" name="그림 16" descr="도움말 검색 상자 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2" descr="Word의 입력 상자에 원하는 작업을 입력하면 도움을 받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137745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657BA4" w14:textId="77777777" w:rsidR="006D3A72" w:rsidRPr="00B45903" w:rsidRDefault="006D3A72" w:rsidP="006D3A72">
      <w:pPr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입력</w:t>
      </w:r>
      <w:r w:rsidRPr="00B45903">
        <w:rPr>
          <w:rFonts w:hint="eastAsia"/>
          <w:noProof/>
          <w:lang w:val="ko-KR" w:bidi="ko-KR"/>
        </w:rPr>
        <w:t xml:space="preserve"> 검색 상자가 Word의 명령 및 도움말로 바로 안내합니다.</w:t>
      </w:r>
    </w:p>
    <w:p w14:paraId="70450796" w14:textId="77777777" w:rsidR="006D3A72" w:rsidRPr="00B45903" w:rsidRDefault="006D3A72" w:rsidP="006D3A72">
      <w:pPr>
        <w:rPr>
          <w:noProof/>
        </w:rPr>
      </w:pPr>
      <w:r w:rsidRPr="00B45903">
        <w:rPr>
          <w:rStyle w:val="af2"/>
          <w:rFonts w:hint="eastAsia"/>
          <w:noProof/>
          <w:lang w:val="ko-KR" w:bidi="ko-KR"/>
        </w:rPr>
        <w:t>방법:</w:t>
      </w:r>
      <w:r w:rsidRPr="00B45903">
        <w:rPr>
          <w:rFonts w:hint="eastAsia"/>
          <w:noProof/>
          <w:lang w:val="ko-KR" w:bidi="ko-KR"/>
        </w:rPr>
        <w:t xml:space="preserve"> 도움말:</w:t>
      </w:r>
    </w:p>
    <w:p w14:paraId="2340EA7F" w14:textId="77777777" w:rsidR="006D3A72" w:rsidRPr="009F21B9" w:rsidRDefault="00011179" w:rsidP="006D3A72">
      <w:pPr>
        <w:pStyle w:val="a1"/>
        <w:numPr>
          <w:ilvl w:val="0"/>
          <w:numId w:val="10"/>
        </w:numPr>
        <w:rPr>
          <w:noProof/>
        </w:rPr>
      </w:pPr>
      <w:r w:rsidRPr="009F21B9">
        <w:rPr>
          <w:color w:val="auto"/>
        </w:rPr>
        <w:t>창의 맨 위에 있</w:t>
      </w:r>
      <w:r w:rsidRPr="009F21B9">
        <w:rPr>
          <w:rFonts w:cs="바탕"/>
          <w:color w:val="auto"/>
        </w:rPr>
        <w:t>는</w:t>
      </w:r>
      <w:r w:rsidRPr="009F21B9">
        <w:rPr>
          <w:color w:val="auto"/>
        </w:rPr>
        <w:t xml:space="preserve"> </w:t>
      </w:r>
      <w:r w:rsidRPr="009F21B9">
        <w:rPr>
          <w:rFonts w:hint="eastAsia"/>
          <w:b/>
          <w:bCs/>
          <w:color w:val="2B579A"/>
        </w:rPr>
        <w:t>검색</w:t>
      </w:r>
      <w:r w:rsidRPr="009F21B9">
        <w:rPr>
          <w:color w:val="auto"/>
        </w:rPr>
        <w:t>으로 이동합니다.</w:t>
      </w:r>
    </w:p>
    <w:p w14:paraId="0C70DE49" w14:textId="77777777" w:rsidR="006D3A72" w:rsidRPr="00B45903" w:rsidRDefault="006D3A72" w:rsidP="006D3A72">
      <w:pPr>
        <w:pStyle w:val="a1"/>
        <w:rPr>
          <w:noProof/>
        </w:rPr>
      </w:pPr>
      <w:r w:rsidRPr="00B45903">
        <w:rPr>
          <w:rFonts w:hint="eastAsia"/>
          <w:noProof/>
          <w:lang w:val="ko-KR" w:bidi="ko-KR"/>
        </w:rPr>
        <w:t>수행할 작업을 입력합니다.</w:t>
      </w:r>
    </w:p>
    <w:p w14:paraId="610C4952" w14:textId="77777777" w:rsidR="006D3A72" w:rsidRPr="00B45903" w:rsidRDefault="006D3A72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>예를 들어 다음을 입력합니다.</w:t>
      </w:r>
    </w:p>
    <w:p w14:paraId="2F65AE79" w14:textId="77777777"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워터마크 추가</w:t>
      </w:r>
      <w:r w:rsidRPr="00B45903">
        <w:rPr>
          <w:rFonts w:hint="eastAsia"/>
          <w:noProof/>
          <w:lang w:val="ko-KR" w:bidi="ko-KR"/>
        </w:rPr>
        <w:t>를 입력하면 워터마크 명령으로 신속하게 이동합니다.</w:t>
      </w:r>
    </w:p>
    <w:p w14:paraId="6AE33012" w14:textId="77777777"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도움말</w:t>
      </w:r>
      <w:r w:rsidRPr="00B45903">
        <w:rPr>
          <w:rFonts w:hint="eastAsia"/>
          <w:noProof/>
          <w:lang w:val="ko-KR" w:bidi="ko-KR"/>
        </w:rPr>
        <w:t>을 입력하면 Word 도움말로 이동합니다.</w:t>
      </w:r>
    </w:p>
    <w:p w14:paraId="28B813C2" w14:textId="77777777" w:rsidR="006D3A72" w:rsidRPr="00B45903" w:rsidRDefault="006D3A72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교육</w:t>
      </w:r>
      <w:r w:rsidRPr="00B45903">
        <w:rPr>
          <w:rFonts w:hint="eastAsia"/>
          <w:noProof/>
          <w:lang w:val="ko-KR" w:bidi="ko-KR"/>
        </w:rPr>
        <w:t>을 입력하면 Word 교육 과정 목록이 표시됩니다.</w:t>
      </w:r>
    </w:p>
    <w:p w14:paraId="38DABEA3" w14:textId="77777777" w:rsidR="00742FF3" w:rsidRPr="00B45903" w:rsidRDefault="00742FF3" w:rsidP="006D3A72">
      <w:pPr>
        <w:pStyle w:val="a"/>
        <w:rPr>
          <w:noProof/>
        </w:rPr>
      </w:pPr>
      <w:r w:rsidRPr="00B45903">
        <w:rPr>
          <w:rStyle w:val="af4"/>
          <w:rFonts w:hint="eastAsia"/>
          <w:noProof/>
          <w:lang w:val="ko-KR" w:bidi="ko-KR"/>
        </w:rPr>
        <w:t>새로운 기능</w:t>
      </w:r>
      <w:r w:rsidRPr="00B45903">
        <w:rPr>
          <w:rFonts w:hint="eastAsia"/>
          <w:noProof/>
          <w:lang w:val="ko-KR" w:bidi="ko-KR"/>
        </w:rPr>
        <w:t>을 입력하면 Word에 대한 최신 업데이트 목록이 표시됩니다.</w:t>
      </w:r>
    </w:p>
    <w:p w14:paraId="3AD03FCB" w14:textId="77777777" w:rsidR="006D3A72" w:rsidRPr="00B45903" w:rsidRDefault="006D3A72" w:rsidP="001073CE">
      <w:pPr>
        <w:pStyle w:val="1"/>
        <w:rPr>
          <w:noProof/>
        </w:rPr>
      </w:pPr>
      <w:r w:rsidRPr="00B45903">
        <w:rPr>
          <w:rFonts w:hint="eastAsia"/>
          <w:noProof/>
          <w:lang w:val="ko-KR" w:bidi="ko-KR"/>
        </w:rPr>
        <w:t>사용자 의견</w:t>
      </w:r>
    </w:p>
    <w:p w14:paraId="622C1AA6" w14:textId="77777777" w:rsidR="006D3A72" w:rsidRPr="00B45903" w:rsidRDefault="006D3A72" w:rsidP="006D3A72">
      <w:pPr>
        <w:rPr>
          <w:noProof/>
        </w:rPr>
      </w:pPr>
      <w:r w:rsidRPr="00B45903">
        <w:rPr>
          <w:rFonts w:hint="eastAsia"/>
          <w:noProof/>
          <w:lang w:val="ko-KR" w:bidi="ko-KR"/>
        </w:rPr>
        <w:t xml:space="preserve">Microsoft가 진정으로 유용하고 도움이 되는 콘텐츠를 제공할 수 있도록 </w:t>
      </w:r>
      <w:hyperlink r:id="rId29" w:tooltip="이 둘러보기에 대한 피드백 보내기" w:history="1">
        <w:r w:rsidRPr="00B45903">
          <w:rPr>
            <w:rStyle w:val="af1"/>
            <w:rFonts w:hint="eastAsia"/>
            <w:noProof/>
            <w:lang w:val="ko-KR" w:bidi="ko-KR"/>
          </w:rPr>
          <w:t>이 서식 파일에 대한 피드백을 제공해 주세요</w:t>
        </w:r>
      </w:hyperlink>
      <w:r w:rsidRPr="00B45903">
        <w:rPr>
          <w:rFonts w:hint="eastAsia"/>
          <w:noProof/>
          <w:lang w:val="ko-KR" w:bidi="ko-KR"/>
        </w:rPr>
        <w:t>. 감사합니다.</w:t>
      </w:r>
    </w:p>
    <w:p w14:paraId="51072C38" w14:textId="77777777" w:rsidR="006D3A72" w:rsidRPr="00B45903" w:rsidRDefault="002359ED" w:rsidP="001073CE">
      <w:pPr>
        <w:pStyle w:val="af5"/>
        <w:rPr>
          <w:noProof/>
        </w:rPr>
      </w:pPr>
      <w:r w:rsidRPr="00B45903">
        <w:rPr>
          <w:rFonts w:hint="eastAsia"/>
          <w:noProof/>
          <w:lang w:val="ko-KR" w:bidi="ko-KR"/>
        </w:rPr>
        <w:drawing>
          <wp:inline distT="0" distB="0" distL="0" distR="0" wp14:anchorId="1DD62094" wp14:editId="3AAC84D7">
            <wp:extent cx="1247775" cy="1247775"/>
            <wp:effectExtent l="0" t="0" r="9525" b="9525"/>
            <wp:docPr id="3" name="그림 3" descr="QRC 코드">
              <a:hlinkClick xmlns:a="http://schemas.openxmlformats.org/drawingml/2006/main" r:id="rId30" tooltip="QR cod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QRC 코드">
                      <a:hlinkClick r:id="rId30" tooltip="QR code"/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A72" w:rsidRPr="00B45903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141AF" w14:textId="77777777" w:rsidR="00DB7B12" w:rsidRDefault="00DB7B12">
      <w:pPr>
        <w:spacing w:line="240" w:lineRule="auto"/>
      </w:pPr>
      <w:r>
        <w:separator/>
      </w:r>
    </w:p>
  </w:endnote>
  <w:endnote w:type="continuationSeparator" w:id="0">
    <w:p w14:paraId="4A950EDB" w14:textId="77777777" w:rsidR="00DB7B12" w:rsidRDefault="00DB7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CDBE" w14:textId="77777777" w:rsidR="00DB7B12" w:rsidRDefault="00DB7B12">
      <w:pPr>
        <w:spacing w:line="240" w:lineRule="auto"/>
      </w:pPr>
      <w:r>
        <w:separator/>
      </w:r>
    </w:p>
  </w:footnote>
  <w:footnote w:type="continuationSeparator" w:id="0">
    <w:p w14:paraId="54F89603" w14:textId="77777777" w:rsidR="00DB7B12" w:rsidRDefault="00DB7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815751705">
    <w:abstractNumId w:val="13"/>
  </w:num>
  <w:num w:numId="2" w16cid:durableId="1964726230">
    <w:abstractNumId w:val="13"/>
    <w:lvlOverride w:ilvl="0">
      <w:startOverride w:val="1"/>
    </w:lvlOverride>
  </w:num>
  <w:num w:numId="3" w16cid:durableId="1389189715">
    <w:abstractNumId w:val="13"/>
  </w:num>
  <w:num w:numId="4" w16cid:durableId="836270271">
    <w:abstractNumId w:val="13"/>
    <w:lvlOverride w:ilvl="0">
      <w:startOverride w:val="1"/>
    </w:lvlOverride>
  </w:num>
  <w:num w:numId="5" w16cid:durableId="262423242">
    <w:abstractNumId w:val="8"/>
  </w:num>
  <w:num w:numId="6" w16cid:durableId="881555308">
    <w:abstractNumId w:val="13"/>
    <w:lvlOverride w:ilvl="0">
      <w:startOverride w:val="1"/>
    </w:lvlOverride>
  </w:num>
  <w:num w:numId="7" w16cid:durableId="841538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7725604">
    <w:abstractNumId w:val="9"/>
  </w:num>
  <w:num w:numId="9" w16cid:durableId="7645714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114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8959666">
    <w:abstractNumId w:val="7"/>
  </w:num>
  <w:num w:numId="12" w16cid:durableId="540437980">
    <w:abstractNumId w:val="6"/>
  </w:num>
  <w:num w:numId="13" w16cid:durableId="1598371815">
    <w:abstractNumId w:val="5"/>
  </w:num>
  <w:num w:numId="14" w16cid:durableId="2091073256">
    <w:abstractNumId w:val="4"/>
  </w:num>
  <w:num w:numId="15" w16cid:durableId="1385324455">
    <w:abstractNumId w:val="3"/>
  </w:num>
  <w:num w:numId="16" w16cid:durableId="1021317826">
    <w:abstractNumId w:val="2"/>
  </w:num>
  <w:num w:numId="17" w16cid:durableId="1116631273">
    <w:abstractNumId w:val="1"/>
  </w:num>
  <w:num w:numId="18" w16cid:durableId="347175150">
    <w:abstractNumId w:val="0"/>
  </w:num>
  <w:num w:numId="19" w16cid:durableId="857893292">
    <w:abstractNumId w:val="12"/>
  </w:num>
  <w:num w:numId="20" w16cid:durableId="1547840003">
    <w:abstractNumId w:val="10"/>
  </w:num>
  <w:num w:numId="21" w16cid:durableId="969746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5"/>
    <w:rsid w:val="00011179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1FA0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A6F02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3DB5"/>
    <w:rsid w:val="00717507"/>
    <w:rsid w:val="00725420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E0BE3"/>
    <w:rsid w:val="00912477"/>
    <w:rsid w:val="009139AF"/>
    <w:rsid w:val="00943B06"/>
    <w:rsid w:val="00945864"/>
    <w:rsid w:val="009853E9"/>
    <w:rsid w:val="00996E16"/>
    <w:rsid w:val="009B69C5"/>
    <w:rsid w:val="009E5C37"/>
    <w:rsid w:val="009F21B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C7B07"/>
    <w:rsid w:val="00B369B4"/>
    <w:rsid w:val="00B45903"/>
    <w:rsid w:val="00B53817"/>
    <w:rsid w:val="00B61F85"/>
    <w:rsid w:val="00BA3CC7"/>
    <w:rsid w:val="00BF457D"/>
    <w:rsid w:val="00BF4775"/>
    <w:rsid w:val="00C15DFF"/>
    <w:rsid w:val="00CA0C45"/>
    <w:rsid w:val="00CC3AB0"/>
    <w:rsid w:val="00CF12AE"/>
    <w:rsid w:val="00D1798D"/>
    <w:rsid w:val="00D902A4"/>
    <w:rsid w:val="00DB2323"/>
    <w:rsid w:val="00DB331E"/>
    <w:rsid w:val="00DB7B12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2DE8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ko-kr/videoplayer/embed/RE1FVWA" TargetMode="External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go.microsoft.com/fwlink/?linkid=85419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image" Target="media/image1.png"/><Relationship Id="rId19" Type="http://schemas.openxmlformats.org/officeDocument/2006/relationships/image" Target="media/image9.jpg"/><Relationship Id="rId31" Type="http://schemas.openxmlformats.org/officeDocument/2006/relationships/image" Target="media/image1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hyperlink" Target="https://support.office.com/ko-KR/article/tips-for-editing-welcome-to-word-a7115782-e1c3-4a17-ae46-5ad889009a88?ui=ko-KR&amp;rs=ko-001&amp;ad=KR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\AppData\Local\Microsoft\Office\16.0\DTS\ko-KR%7b926D0094-9503-42C4-8D25-43FED43F3D6F%7d\%7b25A0DF15-5459-45F8-AFB2-BC08B560219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{25A0DF15-5459-45F8-AFB2-BC08B560219E}tf10002117_win32.dotx</Template>
  <TotalTime>0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2024-05-22T19:57:00Z</dcterms:created>
  <dcterms:modified xsi:type="dcterms:W3CDTF">2024-05-22T19:58:00Z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